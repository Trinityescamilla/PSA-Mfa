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461"/>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1D81B17B" w14:textId="77777777" w:rsidTr="006503F9">
        <w:trPr>
          <w:trHeight w:val="6768"/>
        </w:trPr>
        <w:tc>
          <w:tcPr>
            <w:tcW w:w="1518" w:type="pct"/>
          </w:tcPr>
          <w:p w14:paraId="52BD998D" w14:textId="702FB427" w:rsidR="00884888" w:rsidRPr="00AA685A" w:rsidRDefault="005F3BF7" w:rsidP="006503F9">
            <w:pPr>
              <w:pStyle w:val="Heading1"/>
              <w:jc w:val="center"/>
              <w:rPr>
                <w:caps w:val="0"/>
                <w:color w:val="000000" w:themeColor="text1"/>
                <w:sz w:val="4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85A">
              <w:rPr>
                <w:caps w:val="0"/>
                <w:color w:val="000000" w:themeColor="text1"/>
                <w:sz w:val="4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 authenication</w:t>
            </w:r>
          </w:p>
          <w:p w14:paraId="4EB88978" w14:textId="4875F585" w:rsidR="00884888" w:rsidRPr="00AA685A" w:rsidRDefault="005F3BF7" w:rsidP="006503F9">
            <w:pPr>
              <w:jc w:val="cente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 easier and most sufficient way to protect your account.</w:t>
            </w:r>
          </w:p>
          <w:p w14:paraId="31DF8C7D" w14:textId="77777777" w:rsidR="008A67F7" w:rsidRPr="00AA685A" w:rsidRDefault="004A5CE2" w:rsidP="006503F9">
            <w:pPr>
              <w:jc w:val="cente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signing into any personal, work, or school account the site does an “authentication” process to prove to the service you are who you say you are. Passwords can be hard to remember but to a hacker or phisher they can be easy to solve and get into your personal information.</w:t>
            </w:r>
          </w:p>
          <w:p w14:paraId="4AD5130F" w14:textId="032892AE" w:rsidR="004A5CE2" w:rsidRDefault="004A5CE2" w:rsidP="006503F9">
            <w:pPr>
              <w:jc w:val="cente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With Multi-factor authentication you will receive one or a few different ways to prove it truly is you logging in. For example, when creating a new </w:t>
            </w:r>
            <w:proofErr w:type="gramStart"/>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email</w:t>
            </w:r>
            <w:proofErr w:type="gramEnd"/>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you are prompted to enter a phone number. This can be used as a second step to verify that you are logging in, they will send you a text with a code or asking you to reply and then next thing you know you’re one step closer to having your account more secure.</w:t>
            </w:r>
          </w:p>
        </w:tc>
        <w:tc>
          <w:tcPr>
            <w:tcW w:w="208" w:type="pct"/>
          </w:tcPr>
          <w:p w14:paraId="6B48FA11" w14:textId="07B8B1E6" w:rsidR="008A67F7" w:rsidRDefault="004A5CE2" w:rsidP="006503F9">
            <w:r>
              <w:t xml:space="preserve"> </w:t>
            </w:r>
          </w:p>
        </w:tc>
        <w:tc>
          <w:tcPr>
            <w:tcW w:w="1549" w:type="pct"/>
            <w:vAlign w:val="center"/>
          </w:tcPr>
          <w:p w14:paraId="69AE5349" w14:textId="0DAA86B8" w:rsidR="008A67F7" w:rsidRPr="00AA685A" w:rsidRDefault="005F3BF7" w:rsidP="006503F9">
            <w:pPr>
              <w:pStyle w:val="Heading2"/>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85A">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it?</w:t>
            </w:r>
          </w:p>
          <w:p w14:paraId="5FBE1420" w14:textId="3CA3D03E" w:rsidR="00AE5C09" w:rsidRPr="00AA685A" w:rsidRDefault="005F3BF7" w:rsidP="006503F9">
            <w:pPr>
              <w:pStyle w:val="Contact"/>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MFA is the process of verifying that it </w:t>
            </w:r>
            <w:proofErr w:type="gramStart"/>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w:t>
            </w:r>
            <w:proofErr w:type="gramEnd"/>
          </w:p>
          <w:p w14:paraId="79ABF9F2" w14:textId="0FE275C7" w:rsidR="005F3BF7" w:rsidRPr="00AA685A" w:rsidRDefault="005F3BF7" w:rsidP="006503F9">
            <w:pPr>
              <w:pStyle w:val="Contact"/>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truly you trying to log into </w:t>
            </w:r>
            <w:proofErr w:type="spellStart"/>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you</w:t>
            </w:r>
            <w:proofErr w:type="spellEnd"/>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account.</w:t>
            </w:r>
          </w:p>
          <w:p w14:paraId="3D476837" w14:textId="4D26CD75" w:rsidR="005F3BF7" w:rsidRPr="00AA685A" w:rsidRDefault="005F3BF7" w:rsidP="006503F9">
            <w:pPr>
              <w:pStyle w:val="Contact"/>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There are multiple ways to get inside someone’s account just by simply sending a fake email, with MFA you will be notified that someone is trying to log into your account weather it’s you or a hacker. You can receive emails, texts, or even phone calls from the website/provider letting you know there is someone trying to log in at this </w:t>
            </w:r>
            <w:r w:rsidR="004A5CE2"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time, date</w:t>
            </w: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and address.</w:t>
            </w:r>
          </w:p>
          <w:p w14:paraId="7A0B561B" w14:textId="77777777" w:rsidR="005F3BF7" w:rsidRPr="00AA685A" w:rsidRDefault="005F3BF7" w:rsidP="006503F9">
            <w:pPr>
              <w:pStyle w:val="Contact"/>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38225CD" w14:textId="77777777" w:rsidR="005F3BF7" w:rsidRDefault="005F3BF7" w:rsidP="006503F9">
            <w:pPr>
              <w:pStyle w:val="Contact"/>
              <w:rPr>
                <w:color w:val="FFFFFF" w:themeColor="background2"/>
              </w:rPr>
            </w:pPr>
          </w:p>
          <w:p w14:paraId="34E1F12C" w14:textId="77777777" w:rsidR="005F3BF7" w:rsidRPr="00946E3C" w:rsidRDefault="005F3BF7" w:rsidP="006503F9">
            <w:pPr>
              <w:pStyle w:val="Contact"/>
              <w:rPr>
                <w:color w:val="FFFFFF" w:themeColor="background2"/>
              </w:rPr>
            </w:pPr>
          </w:p>
          <w:p w14:paraId="5298307B" w14:textId="0A1C64B9" w:rsidR="00946E3C" w:rsidRPr="00AE5C09" w:rsidRDefault="005F3BF7" w:rsidP="006503F9">
            <w:pPr>
              <w:pStyle w:val="Contact"/>
            </w:pPr>
            <w:r>
              <w:rPr>
                <w:noProof/>
              </w:rPr>
              <w:drawing>
                <wp:inline distT="0" distB="0" distL="0" distR="0" wp14:anchorId="6C412B94" wp14:editId="269DADAC">
                  <wp:extent cx="2837180" cy="13093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7180" cy="1309370"/>
                          </a:xfrm>
                          <a:prstGeom prst="rect">
                            <a:avLst/>
                          </a:prstGeom>
                          <a:noFill/>
                          <a:ln>
                            <a:noFill/>
                          </a:ln>
                        </pic:spPr>
                      </pic:pic>
                    </a:graphicData>
                  </a:graphic>
                </wp:inline>
              </w:drawing>
            </w:r>
          </w:p>
        </w:tc>
        <w:tc>
          <w:tcPr>
            <w:tcW w:w="148" w:type="pct"/>
          </w:tcPr>
          <w:p w14:paraId="3388BA06" w14:textId="77777777" w:rsidR="008A67F7" w:rsidRDefault="008A67F7" w:rsidP="006503F9"/>
        </w:tc>
        <w:tc>
          <w:tcPr>
            <w:tcW w:w="1576" w:type="pct"/>
          </w:tcPr>
          <w:p w14:paraId="1928B277" w14:textId="77777777" w:rsidR="005F3BF7" w:rsidRDefault="005F3BF7" w:rsidP="00F4716E">
            <w:pPr>
              <w:pStyle w:val="Subtitle"/>
              <w:jc w:val="right"/>
            </w:pPr>
          </w:p>
          <w:p w14:paraId="23E2A1E6" w14:textId="022D2673" w:rsidR="008A67F7" w:rsidRPr="00AA685A" w:rsidRDefault="005F3BF7" w:rsidP="006503F9">
            <w:pPr>
              <w:pStyle w:val="Subtitle"/>
              <w:jc w:val="center"/>
              <w:rPr>
                <w: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85A">
              <w:rPr>
                <w: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use it?</w:t>
            </w:r>
          </w:p>
          <w:p w14:paraId="4A864089" w14:textId="77777777" w:rsidR="00172036" w:rsidRPr="00AA685A" w:rsidRDefault="005F3BF7" w:rsidP="006503F9">
            <w:pPr>
              <w:pStyle w:val="ListParagraph"/>
              <w:numPr>
                <w:ilvl w:val="0"/>
                <w:numId w:val="4"/>
              </w:numP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Gives your account security in the event your passwords are stolen.</w:t>
            </w:r>
          </w:p>
          <w:p w14:paraId="5B3527DF" w14:textId="77777777" w:rsidR="004A5CE2" w:rsidRPr="00AA685A" w:rsidRDefault="004A5CE2" w:rsidP="006503F9">
            <w:pPr>
              <w:pStyle w:val="ListParagraph"/>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EB7D004" w14:textId="77777777" w:rsidR="004A5CE2" w:rsidRPr="00AA685A" w:rsidRDefault="004A5CE2" w:rsidP="006503F9">
            <w:pPr>
              <w:pStyle w:val="ListParagraph"/>
              <w:numPr>
                <w:ilvl w:val="0"/>
                <w:numId w:val="4"/>
              </w:numP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Protects against weak passwords.</w:t>
            </w:r>
          </w:p>
          <w:p w14:paraId="0E00EA89" w14:textId="77777777" w:rsidR="004A5CE2" w:rsidRPr="00AA685A" w:rsidRDefault="004A5CE2" w:rsidP="006503F9">
            <w:pPr>
              <w:pStyle w:val="ListParagraph"/>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F0951B3" w14:textId="3DFAA60F" w:rsidR="004A5CE2" w:rsidRPr="00AA685A" w:rsidRDefault="004A5CE2" w:rsidP="006503F9">
            <w:pPr>
              <w:pStyle w:val="ListParagraph"/>
              <w:numPr>
                <w:ilvl w:val="0"/>
                <w:numId w:val="4"/>
              </w:numP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Makes it harder for hackers to take your private and sensitive information.</w:t>
            </w:r>
          </w:p>
          <w:p w14:paraId="0409E649" w14:textId="77777777" w:rsidR="004A5CE2" w:rsidRPr="00AA685A" w:rsidRDefault="004A5CE2" w:rsidP="006503F9">
            <w:pPr>
              <w:pStyle w:val="ListParagraph"/>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59EDF0" w14:textId="2C91057A" w:rsidR="004A5CE2" w:rsidRPr="00AA685A" w:rsidRDefault="004A5CE2" w:rsidP="006503F9">
            <w:pPr>
              <w:pStyle w:val="ListParagraph"/>
              <w:numPr>
                <w:ilvl w:val="0"/>
                <w:numId w:val="4"/>
              </w:numPr>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A685A">
              <w:rPr>
                <w:b/>
                <w:color w:val="1F1F50"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Always ensures the appropriate person is logging in.</w:t>
            </w:r>
          </w:p>
          <w:p w14:paraId="4869CA46" w14:textId="6A188810" w:rsidR="004A5CE2" w:rsidRPr="00172036" w:rsidRDefault="004A5CE2" w:rsidP="006503F9">
            <w:r>
              <w:rPr>
                <w:noProof/>
              </w:rPr>
              <w:drawing>
                <wp:inline distT="0" distB="0" distL="0" distR="0" wp14:anchorId="4A28B729" wp14:editId="1FBC3D0D">
                  <wp:extent cx="2953385" cy="1415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1669" cy="1438445"/>
                          </a:xfrm>
                          <a:prstGeom prst="rect">
                            <a:avLst/>
                          </a:prstGeom>
                          <a:noFill/>
                          <a:ln>
                            <a:noFill/>
                          </a:ln>
                        </pic:spPr>
                      </pic:pic>
                    </a:graphicData>
                  </a:graphic>
                </wp:inline>
              </w:drawing>
            </w:r>
          </w:p>
        </w:tc>
      </w:tr>
    </w:tbl>
    <w:p w14:paraId="5D296DC6" w14:textId="3F87C84C" w:rsidR="006F51BE" w:rsidRDefault="004E7DA2" w:rsidP="004E7DA2">
      <w:pPr>
        <w:tabs>
          <w:tab w:val="left" w:pos="9084"/>
        </w:tabs>
      </w:pPr>
      <w:r>
        <w:tab/>
      </w:r>
    </w:p>
    <w:p w14:paraId="09885AE9" w14:textId="77777777" w:rsidR="006503F9" w:rsidRPr="006503F9" w:rsidRDefault="006503F9" w:rsidP="006503F9"/>
    <w:p w14:paraId="5C6063C1" w14:textId="77777777" w:rsidR="006503F9" w:rsidRDefault="006503F9" w:rsidP="006503F9"/>
    <w:p w14:paraId="3ECD3B5C" w14:textId="77777777" w:rsidR="006503F9" w:rsidRPr="006503F9" w:rsidRDefault="006503F9" w:rsidP="006503F9"/>
    <w:sectPr w:rsidR="006503F9" w:rsidRPr="006503F9" w:rsidSect="003B2912">
      <w:headerReference w:type="default" r:id="rId13"/>
      <w:headerReference w:type="first" r:id="rId14"/>
      <w:type w:val="continuous"/>
      <w:pgSz w:w="15840" w:h="12240" w:orient="landscape" w:code="1"/>
      <w:pgMar w:top="3341" w:right="360" w:bottom="864" w:left="360" w:header="0" w:footer="144"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BA40" w14:textId="77777777" w:rsidR="00D5405A" w:rsidRDefault="00D5405A" w:rsidP="00180323">
      <w:pPr>
        <w:spacing w:after="0"/>
      </w:pPr>
      <w:r>
        <w:separator/>
      </w:r>
    </w:p>
  </w:endnote>
  <w:endnote w:type="continuationSeparator" w:id="0">
    <w:p w14:paraId="4AFB00CA" w14:textId="77777777" w:rsidR="00D5405A" w:rsidRDefault="00D5405A" w:rsidP="00180323">
      <w:pPr>
        <w:spacing w:after="0"/>
      </w:pPr>
      <w:r>
        <w:continuationSeparator/>
      </w:r>
    </w:p>
  </w:endnote>
  <w:endnote w:type="continuationNotice" w:id="1">
    <w:p w14:paraId="107D8796" w14:textId="77777777" w:rsidR="00D5405A" w:rsidRDefault="00D540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B511" w14:textId="77777777" w:rsidR="00D5405A" w:rsidRDefault="00D5405A" w:rsidP="00180323">
      <w:pPr>
        <w:spacing w:after="0"/>
      </w:pPr>
      <w:r>
        <w:separator/>
      </w:r>
    </w:p>
  </w:footnote>
  <w:footnote w:type="continuationSeparator" w:id="0">
    <w:p w14:paraId="261E740F" w14:textId="77777777" w:rsidR="00D5405A" w:rsidRDefault="00D5405A" w:rsidP="00180323">
      <w:pPr>
        <w:spacing w:after="0"/>
      </w:pPr>
      <w:r>
        <w:continuationSeparator/>
      </w:r>
    </w:p>
  </w:footnote>
  <w:footnote w:type="continuationNotice" w:id="1">
    <w:p w14:paraId="21C03E1A" w14:textId="77777777" w:rsidR="00D5405A" w:rsidRDefault="00D5405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A1A9" w14:textId="4F6704A6" w:rsidR="00214F8D" w:rsidRDefault="003D4ABD">
    <w:pPr>
      <w:pStyle w:val="Header"/>
    </w:pPr>
    <w:r>
      <w:rPr>
        <w:noProof/>
      </w:rPr>
      <mc:AlternateContent>
        <mc:Choice Requires="wps">
          <w:drawing>
            <wp:anchor distT="0" distB="0" distL="114300" distR="114300" simplePos="0" relativeHeight="251658241" behindDoc="0" locked="0" layoutInCell="1" allowOverlap="1" wp14:anchorId="464C029D" wp14:editId="7549FB50">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4312505" id="Rectangle 11" o:spid="_x0000_s1026" alt="Shape used for layout" style="position:absolute;margin-left:0;margin-top:0;width:645pt;height:366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109" w14:textId="77777777" w:rsidR="00180323" w:rsidRDefault="003D4ABD">
    <w:pPr>
      <w:pStyle w:val="Header"/>
    </w:pPr>
    <w:r>
      <w:rPr>
        <w:noProof/>
      </w:rPr>
      <mc:AlternateContent>
        <mc:Choice Requires="wps">
          <w:drawing>
            <wp:anchor distT="0" distB="0" distL="114300" distR="114300" simplePos="0" relativeHeight="251658240" behindDoc="0" locked="0" layoutInCell="1" allowOverlap="1" wp14:anchorId="299942E3" wp14:editId="0E6876B3">
              <wp:simplePos x="0" y="0"/>
              <wp:positionH relativeFrom="page">
                <wp:align>right</wp:align>
              </wp:positionH>
              <wp:positionV relativeFrom="page">
                <wp:align>top</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BA1E1A9" id="Rectangle 2" o:spid="_x0000_s1026" alt="Shape used for layout" style="position:absolute;margin-left:763.3pt;margin-top:0;width:814.5pt;height:577.5pt;z-index:251658240;visibility:visible;mso-wrap-style:square;mso-width-percent:1000;mso-height-percent:1000;mso-wrap-distance-left:9pt;mso-wrap-distance-top:0;mso-wrap-distance-right:9pt;mso-wrap-distance-bottom:0;mso-position-horizontal:right;mso-position-horizontal-relative:page;mso-position-vertical:top;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6958D1"/>
    <w:multiLevelType w:val="hybridMultilevel"/>
    <w:tmpl w:val="36AA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6503651">
    <w:abstractNumId w:val="0"/>
  </w:num>
  <w:num w:numId="2" w16cid:durableId="128135490">
    <w:abstractNumId w:val="1"/>
  </w:num>
  <w:num w:numId="3" w16cid:durableId="609899900">
    <w:abstractNumId w:val="3"/>
  </w:num>
  <w:num w:numId="4" w16cid:durableId="828249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F7"/>
    <w:rsid w:val="00053D88"/>
    <w:rsid w:val="000A4C25"/>
    <w:rsid w:val="00137060"/>
    <w:rsid w:val="00172036"/>
    <w:rsid w:val="00180323"/>
    <w:rsid w:val="00193B15"/>
    <w:rsid w:val="001C1648"/>
    <w:rsid w:val="001E6818"/>
    <w:rsid w:val="00202BB7"/>
    <w:rsid w:val="00214F8D"/>
    <w:rsid w:val="0022315C"/>
    <w:rsid w:val="002457F5"/>
    <w:rsid w:val="00273E24"/>
    <w:rsid w:val="002A771D"/>
    <w:rsid w:val="00300B32"/>
    <w:rsid w:val="0035526D"/>
    <w:rsid w:val="003B2912"/>
    <w:rsid w:val="003C300F"/>
    <w:rsid w:val="003D08C5"/>
    <w:rsid w:val="003D4ABD"/>
    <w:rsid w:val="00402E5B"/>
    <w:rsid w:val="00473DD2"/>
    <w:rsid w:val="00473E6D"/>
    <w:rsid w:val="004A5CE2"/>
    <w:rsid w:val="004D2F0E"/>
    <w:rsid w:val="004D566C"/>
    <w:rsid w:val="004E7DA2"/>
    <w:rsid w:val="00503D4F"/>
    <w:rsid w:val="00515A72"/>
    <w:rsid w:val="00523855"/>
    <w:rsid w:val="005527E2"/>
    <w:rsid w:val="005B7230"/>
    <w:rsid w:val="005D4796"/>
    <w:rsid w:val="005F3BF7"/>
    <w:rsid w:val="00640655"/>
    <w:rsid w:val="006503F9"/>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534EA"/>
    <w:rsid w:val="00A770E7"/>
    <w:rsid w:val="00AA685A"/>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5405A"/>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 w:val="00F47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68837"/>
  <w15:chartTrackingRefBased/>
  <w15:docId w15:val="{D6BAFC38-EFD6-45D0-94AC-316B5A58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 w:type="paragraph" w:styleId="ListParagraph">
    <w:name w:val="List Paragraph"/>
    <w:basedOn w:val="Normal"/>
    <w:uiPriority w:val="34"/>
    <w:semiHidden/>
    <w:rsid w:val="005F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esc\AppData\Local\Microsoft\Office\16.0\DTS\en-US%7b647F8D23-6823-41FF-9D15-3DC835C76151%7d\%7b2F205D7A-A0AE-4FD8-997B-A818E00C248C%7dtf78018332_win32.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1B312-A6BD-4FB4-AD8C-70776252AC3F}">
  <ds:schemaRefs>
    <ds:schemaRef ds:uri="http://schemas.openxmlformats.org/officeDocument/2006/bibliography"/>
  </ds:schemaRefs>
</ds:datastoreItem>
</file>

<file path=customXml/itemProps4.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{2F205D7A-A0AE-4FD8-997B-A818E00C248C}tf78018332_win32</Template>
  <TotalTime>5</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Escamilla</dc:creator>
  <cp:keywords/>
  <dc:description/>
  <cp:lastModifiedBy>Trinity Escamilla (student)</cp:lastModifiedBy>
  <cp:revision>5</cp:revision>
  <dcterms:created xsi:type="dcterms:W3CDTF">2023-04-05T01:10:00Z</dcterms:created>
  <dcterms:modified xsi:type="dcterms:W3CDTF">2023-04-05T01:14:00Z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